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2373F41C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</w:t>
      </w:r>
      <w:r w:rsidR="001D69F1">
        <w:t xml:space="preserve"> </w:t>
      </w:r>
      <w:r w:rsidR="001D69F1" w:rsidRPr="001D69F1">
        <w:t>(Single Page Application)</w:t>
      </w:r>
      <w:r w:rsidRPr="0062720C">
        <w:t xml:space="preserve"> using React.js.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>
        <w:t>Component Stylin</w:t>
      </w:r>
      <w:r w:rsidR="000A414F">
        <w:t>g, etc.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AB3533">
        <w:rPr>
          <w:b/>
          <w:bCs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>
        <w:t>React Hooks, Context API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0F92B5C3" w14:textId="020AFE6E" w:rsidR="00D27E3E" w:rsidRPr="00780F44" w:rsidRDefault="00D27E3E" w:rsidP="00D27E3E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 project before 23:59 on </w:t>
      </w:r>
      <w:r w:rsidR="00130943">
        <w:rPr>
          <w:b/>
          <w:bCs/>
        </w:rPr>
        <w:t>15 Apr</w:t>
      </w:r>
      <w:r w:rsidRPr="00780F44">
        <w:rPr>
          <w:b/>
        </w:rPr>
        <w:t xml:space="preserve"> </w:t>
      </w:r>
      <w:r w:rsidRPr="00780F44">
        <w:rPr>
          <w:bCs/>
        </w:rPr>
        <w:t xml:space="preserve">using a survey that will show up </w:t>
      </w:r>
      <w:r>
        <w:rPr>
          <w:bCs/>
        </w:rPr>
        <w:t>on</w:t>
      </w:r>
      <w:r w:rsidRPr="00780F44">
        <w:rPr>
          <w:bCs/>
        </w:rPr>
        <w:t xml:space="preserve"> </w:t>
      </w:r>
      <w:r>
        <w:rPr>
          <w:b/>
          <w:lang w:val="bg-BG"/>
        </w:rPr>
        <w:t>1</w:t>
      </w:r>
      <w:r w:rsidR="00130943">
        <w:rPr>
          <w:b/>
        </w:rPr>
        <w:t>0</w:t>
      </w:r>
      <w:r w:rsidRPr="00780F44">
        <w:rPr>
          <w:b/>
        </w:rPr>
        <w:t xml:space="preserve"> </w:t>
      </w:r>
      <w:r w:rsidR="00130943">
        <w:rPr>
          <w:b/>
        </w:rPr>
        <w:t>Apr</w:t>
      </w:r>
      <w:r w:rsidRPr="00780F44">
        <w:t xml:space="preserve">. A presentation schedule will be available on </w:t>
      </w:r>
      <w:r>
        <w:rPr>
          <w:b/>
        </w:rPr>
        <w:t xml:space="preserve">18 </w:t>
      </w:r>
      <w:r w:rsidR="00130943">
        <w:rPr>
          <w:b/>
        </w:rPr>
        <w:t>Apr</w:t>
      </w:r>
      <w:bookmarkStart w:id="1" w:name="_GoBack"/>
      <w:bookmarkEnd w:id="1"/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>
        <w:t xml:space="preserve"> Keep in mind that after submitting your project you </w:t>
      </w:r>
      <w:r w:rsidRPr="004A366A">
        <w:rPr>
          <w:b/>
          <w:bCs/>
        </w:rPr>
        <w:t>are allowed</w:t>
      </w:r>
      <w:r>
        <w:t xml:space="preserve"> to work on it until the date of the </w:t>
      </w:r>
      <w:r w:rsidRPr="004A366A">
        <w:rPr>
          <w:b/>
          <w:bCs/>
        </w:rPr>
        <w:t>project defense</w:t>
      </w:r>
      <w:r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NOT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3C69D" w14:textId="77777777" w:rsidR="00D729A5" w:rsidRDefault="00D729A5" w:rsidP="008068A2">
      <w:pPr>
        <w:spacing w:after="0" w:line="240" w:lineRule="auto"/>
      </w:pPr>
      <w:r>
        <w:separator/>
      </w:r>
    </w:p>
  </w:endnote>
  <w:endnote w:type="continuationSeparator" w:id="0">
    <w:p w14:paraId="51785477" w14:textId="77777777" w:rsidR="00D729A5" w:rsidRDefault="00D72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3E2123EC" w:rsidR="006E57FB" w:rsidRPr="002E3BD3" w:rsidRDefault="002E3BD3" w:rsidP="002E3BD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5321C7C1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9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30943" w:rsidRPr="00130943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80C76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6C9249C9" w14:textId="5321C7C1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9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30943" w:rsidRPr="00130943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3C38B" w14:textId="77777777" w:rsidR="00D729A5" w:rsidRDefault="00D729A5" w:rsidP="008068A2">
      <w:pPr>
        <w:spacing w:after="0" w:line="240" w:lineRule="auto"/>
      </w:pPr>
      <w:r>
        <w:separator/>
      </w:r>
    </w:p>
  </w:footnote>
  <w:footnote w:type="continuationSeparator" w:id="0">
    <w:p w14:paraId="56A40701" w14:textId="77777777" w:rsidR="00D729A5" w:rsidRDefault="00D72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414F"/>
    <w:rsid w:val="000B2219"/>
    <w:rsid w:val="000B39E6"/>
    <w:rsid w:val="000B56F0"/>
    <w:rsid w:val="000C49DA"/>
    <w:rsid w:val="000C5D4F"/>
    <w:rsid w:val="000F3C1F"/>
    <w:rsid w:val="000F4444"/>
    <w:rsid w:val="00103906"/>
    <w:rsid w:val="0011338B"/>
    <w:rsid w:val="00116B86"/>
    <w:rsid w:val="0012270F"/>
    <w:rsid w:val="001275B9"/>
    <w:rsid w:val="00127650"/>
    <w:rsid w:val="00130943"/>
    <w:rsid w:val="00142658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D69F1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B5449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0267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002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E7721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47E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B7926"/>
    <w:rsid w:val="00CC7134"/>
    <w:rsid w:val="00CD5181"/>
    <w:rsid w:val="00CD7485"/>
    <w:rsid w:val="00CE3C3D"/>
    <w:rsid w:val="00CE747B"/>
    <w:rsid w:val="00CF3A58"/>
    <w:rsid w:val="00CF74D1"/>
    <w:rsid w:val="00D02D55"/>
    <w:rsid w:val="00D06754"/>
    <w:rsid w:val="00D22895"/>
    <w:rsid w:val="00D26AFF"/>
    <w:rsid w:val="00D27E3E"/>
    <w:rsid w:val="00D30AFE"/>
    <w:rsid w:val="00D4354E"/>
    <w:rsid w:val="00D43F69"/>
    <w:rsid w:val="00D50831"/>
    <w:rsid w:val="00D55609"/>
    <w:rsid w:val="00D57163"/>
    <w:rsid w:val="00D6737C"/>
    <w:rsid w:val="00D67C0E"/>
    <w:rsid w:val="00D729A5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A6072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A844-69F4-4FE8-95E2-952669CA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52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24</cp:revision>
  <cp:lastPrinted>2015-10-26T22:35:00Z</cp:lastPrinted>
  <dcterms:created xsi:type="dcterms:W3CDTF">2021-03-18T14:52:00Z</dcterms:created>
  <dcterms:modified xsi:type="dcterms:W3CDTF">2023-02-16T08:13:00Z</dcterms:modified>
  <cp:category>programming, education, software engineering, software development</cp:category>
</cp:coreProperties>
</file>